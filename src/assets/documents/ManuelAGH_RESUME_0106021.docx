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7A3B64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78AE6E1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02E0EC2" wp14:editId="592A26E5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848A7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2E0EC2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" strokecolor="#94b6d2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675848A7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6C83E2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050DBF" w14:textId="6DA28570" w:rsidR="001B2ABD" w:rsidRPr="0059649E" w:rsidRDefault="009A2417" w:rsidP="001B2ABD">
            <w:pPr>
              <w:pStyle w:val="Ttulo"/>
            </w:pPr>
            <w:r>
              <w:t>Manuel gonz</w:t>
            </w:r>
            <w:r w:rsidR="00DF509F">
              <w:t>á</w:t>
            </w:r>
            <w:r>
              <w:t>lez hern</w:t>
            </w:r>
            <w:r w:rsidR="00DF509F">
              <w:t>á</w:t>
            </w:r>
            <w:r>
              <w:t>ndez</w:t>
            </w:r>
          </w:p>
          <w:p w14:paraId="3BED3F57" w14:textId="27444E9E" w:rsidR="001B2ABD" w:rsidRPr="0059649E" w:rsidRDefault="009A2417" w:rsidP="001B2ABD">
            <w:pPr>
              <w:pStyle w:val="Subttulo"/>
            </w:pPr>
            <w:r>
              <w:rPr>
                <w:spacing w:val="0"/>
                <w:w w:val="100"/>
              </w:rPr>
              <w:t>Software Developer</w:t>
            </w:r>
          </w:p>
        </w:tc>
      </w:tr>
      <w:tr w:rsidR="001B2ABD" w:rsidRPr="0059649E" w14:paraId="45B7D0CC" w14:textId="77777777" w:rsidTr="001B2ABD">
        <w:tc>
          <w:tcPr>
            <w:tcW w:w="3600" w:type="dxa"/>
          </w:tcPr>
          <w:p w14:paraId="7E93F104" w14:textId="00836EA1" w:rsidR="001B2ABD" w:rsidRPr="00EE75B1" w:rsidRDefault="00625933" w:rsidP="00036450">
            <w:pPr>
              <w:pStyle w:val="Ttulo3"/>
              <w:rPr>
                <w:lang w:val="en-US"/>
              </w:rPr>
            </w:pPr>
            <w:r w:rsidRPr="00EE75B1">
              <w:rPr>
                <w:lang w:val="en-US"/>
              </w:rPr>
              <w:t>Profile</w:t>
            </w:r>
          </w:p>
          <w:p w14:paraId="054D59FC" w14:textId="77777777" w:rsidR="00EE75B1" w:rsidRPr="00EE75B1" w:rsidRDefault="00EE75B1" w:rsidP="00EE75B1">
            <w:pPr>
              <w:rPr>
                <w:lang w:val="en-US"/>
              </w:rPr>
            </w:pPr>
            <w:r w:rsidRPr="00EE75B1">
              <w:rPr>
                <w:lang w:val="en-US"/>
              </w:rPr>
              <w:t>I'm a software engineer</w:t>
            </w:r>
          </w:p>
          <w:p w14:paraId="716E57EF" w14:textId="0381DA0A" w:rsidR="00036450" w:rsidRPr="00EE75B1" w:rsidRDefault="00EE75B1" w:rsidP="00EE75B1">
            <w:pPr>
              <w:rPr>
                <w:lang w:val="en-US"/>
              </w:rPr>
            </w:pPr>
            <w:r w:rsidRPr="00EE75B1">
              <w:rPr>
                <w:lang w:val="en-US"/>
              </w:rPr>
              <w:t>Who loves writing code. I have been obsessed with the idea of using software to solve practical problems. Even when I leave the office, I tend to continue writing code at the house. I believe in the power of programming to transform and improve the lives of people around the world.</w:t>
            </w:r>
          </w:p>
          <w:p w14:paraId="31305AA5" w14:textId="77777777" w:rsidR="00036450" w:rsidRPr="00EE75B1" w:rsidRDefault="00036450" w:rsidP="00036450">
            <w:pPr>
              <w:rPr>
                <w:lang w:val="en-US"/>
              </w:rPr>
            </w:pPr>
          </w:p>
          <w:p w14:paraId="723C7402" w14:textId="1D50C7C8" w:rsidR="004D3011" w:rsidRPr="0059649E" w:rsidRDefault="00625933" w:rsidP="00625933">
            <w:pPr>
              <w:pStyle w:val="Ttulo3"/>
            </w:pPr>
            <w:r>
              <w:t>Contact</w:t>
            </w:r>
          </w:p>
          <w:p w14:paraId="143B5C1A" w14:textId="1CCC9930" w:rsidR="004D3011" w:rsidRPr="0059649E" w:rsidRDefault="007E5125" w:rsidP="004D3011">
            <w:r>
              <w:t>Web:</w:t>
            </w:r>
          </w:p>
          <w:p w14:paraId="44491029" w14:textId="2899A9C6" w:rsidR="004D3011" w:rsidRPr="0059649E" w:rsidRDefault="007E5125" w:rsidP="004D3011">
            <w:r w:rsidRPr="007E5125">
              <w:t>https://mgonzalez2489.github.io/me</w:t>
            </w:r>
          </w:p>
          <w:p w14:paraId="41FDD002" w14:textId="77777777" w:rsidR="004D3011" w:rsidRPr="0059649E" w:rsidRDefault="004D3011" w:rsidP="004D3011"/>
          <w:p w14:paraId="4121B1C5" w14:textId="177ECB71" w:rsidR="004D3011" w:rsidRPr="0059649E" w:rsidRDefault="007E5125" w:rsidP="004D3011">
            <w:r>
              <w:t>Email</w:t>
            </w:r>
          </w:p>
          <w:p w14:paraId="569FAB38" w14:textId="2460B76E" w:rsidR="004D3011" w:rsidRPr="007E5125" w:rsidRDefault="00625933" w:rsidP="007E5125">
            <w:pPr>
              <w:rPr>
                <w:color w:val="B85A22" w:themeColor="accent2" w:themeShade="BF"/>
                <w:szCs w:val="18"/>
                <w:u w:val="single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manuel_agh@hotmail.com</w:t>
            </w:r>
          </w:p>
        </w:tc>
        <w:tc>
          <w:tcPr>
            <w:tcW w:w="720" w:type="dxa"/>
          </w:tcPr>
          <w:p w14:paraId="46787A8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702730E" w14:textId="7F5237A7" w:rsidR="001B2ABD" w:rsidRPr="0059649E" w:rsidRDefault="009A2417" w:rsidP="00036450">
            <w:pPr>
              <w:pStyle w:val="Ttulo2"/>
            </w:pPr>
            <w:r>
              <w:t>Education</w:t>
            </w:r>
          </w:p>
          <w:p w14:paraId="54048EEA" w14:textId="564BAF8C" w:rsidR="00036450" w:rsidRPr="0059649E" w:rsidRDefault="009A2417" w:rsidP="00B359E4">
            <w:pPr>
              <w:pStyle w:val="Ttulo4"/>
            </w:pPr>
            <w:r>
              <w:t>Tecnico en Informatica, CBTa #147</w:t>
            </w:r>
          </w:p>
          <w:p w14:paraId="4DEB9501" w14:textId="48988F58" w:rsidR="00036450" w:rsidRPr="009A2417" w:rsidRDefault="009A2417" w:rsidP="00B359E4">
            <w:pPr>
              <w:pStyle w:val="Fecha"/>
              <w:rPr>
                <w:lang w:val="en-US"/>
              </w:rPr>
            </w:pPr>
            <w:r w:rsidRPr="009A2417">
              <w:rPr>
                <w:lang w:val="en-US"/>
              </w:rPr>
              <w:t>2004</w:t>
            </w:r>
            <w:r w:rsidR="00036450" w:rsidRPr="009A2417">
              <w:rPr>
                <w:lang w:val="en-US" w:bidi="es-ES"/>
              </w:rPr>
              <w:t xml:space="preserve"> - </w:t>
            </w:r>
            <w:r w:rsidRPr="009A2417">
              <w:rPr>
                <w:lang w:val="en-US"/>
              </w:rPr>
              <w:t>2007</w:t>
            </w:r>
          </w:p>
          <w:p w14:paraId="20C130D8" w14:textId="036EEE8E" w:rsidR="00036450" w:rsidRDefault="009A2417" w:rsidP="004142CD">
            <w:pPr>
              <w:rPr>
                <w:lang w:val="en-US"/>
              </w:rPr>
            </w:pPr>
            <w:r w:rsidRPr="009A2417">
              <w:rPr>
                <w:lang w:val="en-US"/>
              </w:rPr>
              <w:t>The technical world, hardware, and computer fundamentals as principles of networks and programming were my first approach to being a software developer.</w:t>
            </w:r>
          </w:p>
          <w:p w14:paraId="51C26825" w14:textId="77777777" w:rsidR="009A2417" w:rsidRPr="009A2417" w:rsidRDefault="009A2417" w:rsidP="004142CD">
            <w:pPr>
              <w:rPr>
                <w:lang w:val="en-US"/>
              </w:rPr>
            </w:pPr>
          </w:p>
          <w:p w14:paraId="2E7B8E62" w14:textId="24A6DCA8" w:rsidR="00036450" w:rsidRPr="0059649E" w:rsidRDefault="009A2417" w:rsidP="00B359E4">
            <w:pPr>
              <w:pStyle w:val="Ttulo4"/>
            </w:pPr>
            <w:r w:rsidRPr="009A2417">
              <w:t>Ingeniero en Sistemas Computacionales, Instituto Tecnol</w:t>
            </w:r>
            <w:r>
              <w:t>ó</w:t>
            </w:r>
            <w:r w:rsidRPr="009A2417">
              <w:t>gico de Delicias</w:t>
            </w:r>
          </w:p>
          <w:p w14:paraId="55121D1E" w14:textId="16F02229" w:rsidR="00036450" w:rsidRPr="009A2417" w:rsidRDefault="009A2417" w:rsidP="00B359E4">
            <w:pPr>
              <w:pStyle w:val="Fecha"/>
              <w:rPr>
                <w:lang w:val="en-US"/>
              </w:rPr>
            </w:pPr>
            <w:r w:rsidRPr="009A2417">
              <w:rPr>
                <w:lang w:val="en-US"/>
              </w:rPr>
              <w:t>2007</w:t>
            </w:r>
            <w:r w:rsidR="00036450" w:rsidRPr="009A2417">
              <w:rPr>
                <w:lang w:val="en-US" w:bidi="es-ES"/>
              </w:rPr>
              <w:t xml:space="preserve"> - </w:t>
            </w:r>
            <w:r w:rsidRPr="009A2417">
              <w:rPr>
                <w:lang w:val="en-US"/>
              </w:rPr>
              <w:t>2012</w:t>
            </w:r>
          </w:p>
          <w:p w14:paraId="32F3E7BC" w14:textId="629A911A" w:rsidR="001424E5" w:rsidRPr="009A2417" w:rsidRDefault="009A2417" w:rsidP="001424E5">
            <w:pPr>
              <w:rPr>
                <w:lang w:val="en-US"/>
              </w:rPr>
            </w:pPr>
            <w:r w:rsidRPr="009A2417">
              <w:rPr>
                <w:lang w:val="en-US" w:bidi="es-ES"/>
              </w:rPr>
              <w:t>With more advanced subjects in software development, methodologies, and server learning, being a software developer would be my career.</w:t>
            </w:r>
          </w:p>
          <w:p w14:paraId="520DD6FC" w14:textId="77777777" w:rsidR="004142CD" w:rsidRPr="009A2417" w:rsidRDefault="004142CD" w:rsidP="00036450">
            <w:pPr>
              <w:rPr>
                <w:lang w:val="en-US"/>
              </w:rPr>
            </w:pPr>
          </w:p>
          <w:p w14:paraId="77FD6A85" w14:textId="3AB92F39" w:rsidR="00036450" w:rsidRPr="0059649E" w:rsidRDefault="009A2417" w:rsidP="00036450">
            <w:pPr>
              <w:pStyle w:val="Ttulo2"/>
            </w:pPr>
            <w:r w:rsidRPr="009A2417">
              <w:t>Expirience</w:t>
            </w:r>
          </w:p>
          <w:p w14:paraId="63010EC2" w14:textId="42940E7E" w:rsidR="004D3011" w:rsidRPr="003105F0" w:rsidRDefault="003105F0" w:rsidP="00B359E4">
            <w:pPr>
              <w:pStyle w:val="Ttulo4"/>
              <w:rPr>
                <w:bCs/>
                <w:lang w:val="en-US"/>
              </w:rPr>
            </w:pPr>
            <w:r>
              <w:rPr>
                <w:lang w:val="en-US"/>
              </w:rPr>
              <w:t xml:space="preserve">Gamma Partners </w:t>
            </w:r>
            <w:r w:rsidRPr="003105F0">
              <w:rPr>
                <w:lang w:val="en-US"/>
              </w:rPr>
              <w:t>.Net Developer</w:t>
            </w:r>
            <w:r w:rsidR="009A2417" w:rsidRPr="003105F0">
              <w:rPr>
                <w:lang w:val="en-US" w:bidi="es-ES"/>
              </w:rPr>
              <w:t xml:space="preserve">, </w:t>
            </w:r>
            <w:r>
              <w:rPr>
                <w:lang w:val="en-US" w:bidi="es-ES"/>
              </w:rPr>
              <w:t>Angular Developer</w:t>
            </w:r>
          </w:p>
          <w:p w14:paraId="3AA0041D" w14:textId="11CC3109" w:rsidR="004D3011" w:rsidRPr="003105F0" w:rsidRDefault="003105F0" w:rsidP="00B359E4">
            <w:pPr>
              <w:pStyle w:val="Fecha"/>
              <w:rPr>
                <w:lang w:val="en-US"/>
              </w:rPr>
            </w:pPr>
            <w:r>
              <w:rPr>
                <w:lang w:val="en-US"/>
              </w:rPr>
              <w:t>Jan</w:t>
            </w:r>
            <w:r w:rsidR="009A2417" w:rsidRPr="003105F0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7</w:t>
            </w:r>
            <w:r w:rsidR="004142CD" w:rsidRPr="003105F0">
              <w:rPr>
                <w:lang w:val="en-US" w:bidi="es-ES"/>
              </w:rPr>
              <w:t xml:space="preserve"> </w:t>
            </w:r>
            <w:r>
              <w:rPr>
                <w:lang w:val="en-US" w:bidi="es-ES"/>
              </w:rPr>
              <w:t>–</w:t>
            </w:r>
            <w:r w:rsidR="004142CD" w:rsidRPr="003105F0">
              <w:rPr>
                <w:lang w:val="en-US" w:bidi="es-ES"/>
              </w:rPr>
              <w:t xml:space="preserve"> </w:t>
            </w:r>
            <w:r>
              <w:rPr>
                <w:lang w:val="en-US"/>
              </w:rPr>
              <w:t>May 2019</w:t>
            </w:r>
          </w:p>
          <w:p w14:paraId="27CAABFF" w14:textId="1451B0A2" w:rsidR="004D3011" w:rsidRPr="003105F0" w:rsidRDefault="003105F0" w:rsidP="004D3011">
            <w:pPr>
              <w:rPr>
                <w:lang w:val="en-US"/>
              </w:rPr>
            </w:pPr>
            <w:r w:rsidRPr="003105F0">
              <w:rPr>
                <w:lang w:val="en-US"/>
              </w:rPr>
              <w:t>Improve and maintenance of legacy applications using .NET and Angular, always orientated to create and support custom solutions</w:t>
            </w:r>
          </w:p>
          <w:p w14:paraId="253518D9" w14:textId="77777777" w:rsidR="004D3011" w:rsidRPr="003105F0" w:rsidRDefault="004D3011" w:rsidP="00036450">
            <w:pPr>
              <w:rPr>
                <w:lang w:val="en-US"/>
              </w:rPr>
            </w:pPr>
          </w:p>
          <w:p w14:paraId="0107140D" w14:textId="50AA07A8" w:rsidR="004D3011" w:rsidRPr="00625933" w:rsidRDefault="003105F0" w:rsidP="00B359E4">
            <w:pPr>
              <w:pStyle w:val="Ttulo4"/>
              <w:rPr>
                <w:bCs/>
                <w:lang w:val="en-US"/>
              </w:rPr>
            </w:pPr>
            <w:r w:rsidRPr="00625933">
              <w:rPr>
                <w:lang w:val="en-US"/>
              </w:rPr>
              <w:t>Pk</w:t>
            </w:r>
            <w:r w:rsidR="00625933" w:rsidRPr="00625933">
              <w:rPr>
                <w:lang w:val="en-US"/>
              </w:rPr>
              <w:t xml:space="preserve"> </w:t>
            </w:r>
            <w:r w:rsidR="00625933">
              <w:rPr>
                <w:lang w:val="en-US"/>
              </w:rPr>
              <w:t>Global</w:t>
            </w:r>
            <w:r w:rsidRPr="00625933">
              <w:rPr>
                <w:lang w:val="en-US"/>
              </w:rPr>
              <w:t>, Lead Software Engineer</w:t>
            </w:r>
            <w:r w:rsidR="002D3CA3" w:rsidRPr="00625933">
              <w:rPr>
                <w:lang w:val="en-US" w:bidi="es-ES"/>
              </w:rPr>
              <w:t xml:space="preserve"> </w:t>
            </w:r>
          </w:p>
          <w:p w14:paraId="0798FAB0" w14:textId="45DC20B6" w:rsidR="004D3011" w:rsidRPr="00625933" w:rsidRDefault="003105F0" w:rsidP="00B359E4">
            <w:pPr>
              <w:pStyle w:val="Fecha"/>
              <w:rPr>
                <w:lang w:val="en-US"/>
              </w:rPr>
            </w:pPr>
            <w:r w:rsidRPr="00625933">
              <w:rPr>
                <w:lang w:val="en-US"/>
              </w:rPr>
              <w:t>May 2019</w:t>
            </w:r>
          </w:p>
          <w:p w14:paraId="12D5DBC0" w14:textId="4A3A676E" w:rsidR="004D3011" w:rsidRPr="003105F0" w:rsidRDefault="003105F0" w:rsidP="004D3011">
            <w:pPr>
              <w:rPr>
                <w:lang w:val="en-US"/>
              </w:rPr>
            </w:pPr>
            <w:r w:rsidRPr="003105F0">
              <w:rPr>
                <w:lang w:val="en-US" w:bidi="es-ES"/>
              </w:rPr>
              <w:t>Designed, supported, and improved a multi-user application hosted in Azure</w:t>
            </w:r>
            <w:r w:rsidR="00EE75B1">
              <w:rPr>
                <w:lang w:val="en-US" w:bidi="es-ES"/>
              </w:rPr>
              <w:t xml:space="preserve"> </w:t>
            </w:r>
            <w:r w:rsidRPr="003105F0">
              <w:rPr>
                <w:lang w:val="en-US" w:bidi="es-ES"/>
              </w:rPr>
              <w:t>Cloud using Angular, NodeJs + SailsJs, and PostgreSQL.</w:t>
            </w:r>
          </w:p>
          <w:p w14:paraId="315C215E" w14:textId="77777777" w:rsidR="004D3011" w:rsidRPr="003105F0" w:rsidRDefault="004D3011" w:rsidP="00036450">
            <w:pPr>
              <w:rPr>
                <w:lang w:val="en-US"/>
              </w:rPr>
            </w:pPr>
          </w:p>
          <w:sdt>
            <w:sdtPr>
              <w:id w:val="1669594239"/>
              <w:placeholder>
                <w:docPart w:val="2892543C0C174F5A80FB31C991F8BB2E"/>
              </w:placeholder>
              <w:temporary/>
              <w:showingPlcHdr/>
              <w15:appearance w15:val="hidden"/>
            </w:sdtPr>
            <w:sdtEndPr/>
            <w:sdtContent>
              <w:p w14:paraId="3678CF5B" w14:textId="77777777" w:rsidR="00036450" w:rsidRPr="003105F0" w:rsidRDefault="00180329" w:rsidP="00036450">
                <w:pPr>
                  <w:pStyle w:val="Ttulo2"/>
                  <w:rPr>
                    <w:lang w:val="en-US"/>
                  </w:rPr>
                </w:pPr>
                <w:r w:rsidRPr="003105F0">
                  <w:rPr>
                    <w:rStyle w:val="Ttulo2Car"/>
                    <w:b/>
                    <w:lang w:val="en-US" w:bidi="es-ES"/>
                  </w:rPr>
                  <w:t>APTITUDES</w:t>
                </w:r>
              </w:p>
            </w:sdtContent>
          </w:sdt>
          <w:p w14:paraId="53B79ABB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56624B8C" wp14:editId="2FADCB7A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7D20C49" w14:textId="77777777" w:rsidR="0043117B" w:rsidRPr="0059649E" w:rsidRDefault="00627C76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59EA4" w14:textId="77777777" w:rsidR="00627C76" w:rsidRDefault="00627C76" w:rsidP="000C45FF">
      <w:r>
        <w:separator/>
      </w:r>
    </w:p>
  </w:endnote>
  <w:endnote w:type="continuationSeparator" w:id="0">
    <w:p w14:paraId="5E5A1DFE" w14:textId="77777777" w:rsidR="00627C76" w:rsidRDefault="00627C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CD415" w14:textId="77777777" w:rsidR="00627C76" w:rsidRDefault="00627C76" w:rsidP="000C45FF">
      <w:r>
        <w:separator/>
      </w:r>
    </w:p>
  </w:footnote>
  <w:footnote w:type="continuationSeparator" w:id="0">
    <w:p w14:paraId="1F132A9F" w14:textId="77777777" w:rsidR="00627C76" w:rsidRDefault="00627C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3A42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7E958BA" wp14:editId="5DFDA96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17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05F0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25933"/>
    <w:rsid w:val="00627C76"/>
    <w:rsid w:val="00646E75"/>
    <w:rsid w:val="006771D0"/>
    <w:rsid w:val="00715FCB"/>
    <w:rsid w:val="00743101"/>
    <w:rsid w:val="007775E1"/>
    <w:rsid w:val="007867A0"/>
    <w:rsid w:val="007927F5"/>
    <w:rsid w:val="007E5125"/>
    <w:rsid w:val="00802CA0"/>
    <w:rsid w:val="009260CD"/>
    <w:rsid w:val="00952C25"/>
    <w:rsid w:val="009A09AC"/>
    <w:rsid w:val="009A2417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DF509F"/>
    <w:rsid w:val="00E25A26"/>
    <w:rsid w:val="00E4381A"/>
    <w:rsid w:val="00E55D74"/>
    <w:rsid w:val="00EE4C8D"/>
    <w:rsid w:val="00EE75B1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258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AppData\Local\Microsoft\Office\16.0\DTS\es-ES%7bC86CEA87-3608-40D6-94A7-BCF8F45A8A6F%7d\%7b6C5DF101-0B18-45A7-BF80-DCE2D888357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5"/>
                <c:pt idx="0">
                  <c:v>Azure</c:v>
                </c:pt>
                <c:pt idx="1">
                  <c:v>ReactJs</c:v>
                </c:pt>
                <c:pt idx="2">
                  <c:v>DB</c:v>
                </c:pt>
                <c:pt idx="3">
                  <c:v>.NET</c:v>
                </c:pt>
                <c:pt idx="4">
                  <c:v>Angular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0.4</c:v>
                </c:pt>
                <c:pt idx="1">
                  <c:v>0.2</c:v>
                </c:pt>
                <c:pt idx="2">
                  <c:v>0.5</c:v>
                </c:pt>
                <c:pt idx="3">
                  <c:v>0.65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92543C0C174F5A80FB31C991F8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178BA-2A83-4FCA-8C70-C340FDC248AA}"/>
      </w:docPartPr>
      <w:docPartBody>
        <w:p w:rsidR="00000000" w:rsidRDefault="0007252A">
          <w:pPr>
            <w:pStyle w:val="2892543C0C174F5A80FB31C991F8BB2E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2A"/>
    <w:rsid w:val="0007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524201761942EAAC04AFE400A578F7">
    <w:name w:val="C7524201761942EAAC04AFE400A578F7"/>
  </w:style>
  <w:style w:type="paragraph" w:customStyle="1" w:styleId="BB7F379E71D048B59BEE707692FA356E">
    <w:name w:val="BB7F379E71D048B59BEE707692FA356E"/>
  </w:style>
  <w:style w:type="paragraph" w:customStyle="1" w:styleId="9AD1B58106E44D089C564BF2E636FCBF">
    <w:name w:val="9AD1B58106E44D089C564BF2E636FCBF"/>
  </w:style>
  <w:style w:type="paragraph" w:customStyle="1" w:styleId="B4EDE97024044AA799F918953A17AFDF">
    <w:name w:val="B4EDE97024044AA799F918953A17AFDF"/>
  </w:style>
  <w:style w:type="paragraph" w:customStyle="1" w:styleId="C6F7010733AE4213BAF75862989BD29D">
    <w:name w:val="C6F7010733AE4213BAF75862989BD29D"/>
  </w:style>
  <w:style w:type="paragraph" w:customStyle="1" w:styleId="97F757A9E488437D8B77D6956D698F49">
    <w:name w:val="97F757A9E488437D8B77D6956D698F49"/>
  </w:style>
  <w:style w:type="paragraph" w:customStyle="1" w:styleId="E3AD7F20BB2241979C566FF137566046">
    <w:name w:val="E3AD7F20BB2241979C566FF137566046"/>
  </w:style>
  <w:style w:type="paragraph" w:customStyle="1" w:styleId="87887D3B7F034DC9A0B3FC265FD2AD96">
    <w:name w:val="87887D3B7F034DC9A0B3FC265FD2AD96"/>
  </w:style>
  <w:style w:type="paragraph" w:customStyle="1" w:styleId="AD7224EC55BA48CB9DD113711F1531D5">
    <w:name w:val="AD7224EC55BA48CB9DD113711F1531D5"/>
  </w:style>
  <w:style w:type="paragraph" w:customStyle="1" w:styleId="7DEEEFD924B14147B02BE53E8CBC456F">
    <w:name w:val="7DEEEFD924B14147B02BE53E8CBC456F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F952CA3801D4214806EEE73886F1A2D">
    <w:name w:val="8F952CA3801D4214806EEE73886F1A2D"/>
  </w:style>
  <w:style w:type="paragraph" w:customStyle="1" w:styleId="22C073F3A49544CA86BA7A7FF8E4DEB3">
    <w:name w:val="22C073F3A49544CA86BA7A7FF8E4DEB3"/>
  </w:style>
  <w:style w:type="paragraph" w:customStyle="1" w:styleId="6783B84965E845468065E39A247EB676">
    <w:name w:val="6783B84965E845468065E39A247EB676"/>
  </w:style>
  <w:style w:type="paragraph" w:customStyle="1" w:styleId="43DCEF8C51044B1C9134290134367D21">
    <w:name w:val="43DCEF8C51044B1C9134290134367D21"/>
  </w:style>
  <w:style w:type="paragraph" w:customStyle="1" w:styleId="5A86606349924922A6E88BE1663D678E">
    <w:name w:val="5A86606349924922A6E88BE1663D678E"/>
  </w:style>
  <w:style w:type="paragraph" w:customStyle="1" w:styleId="0324F052A25F4E0BB65893E1DD294FB8">
    <w:name w:val="0324F052A25F4E0BB65893E1DD294FB8"/>
  </w:style>
  <w:style w:type="paragraph" w:customStyle="1" w:styleId="D7FEF055F2B344FCA3FF09AB6DE27222">
    <w:name w:val="D7FEF055F2B344FCA3FF09AB6DE27222"/>
  </w:style>
  <w:style w:type="paragraph" w:customStyle="1" w:styleId="BF8466A1993B4705B26F0F469BABADE6">
    <w:name w:val="BF8466A1993B4705B26F0F469BABADE6"/>
  </w:style>
  <w:style w:type="paragraph" w:customStyle="1" w:styleId="438F62318485462CA3F61777B3FDCF71">
    <w:name w:val="438F62318485462CA3F61777B3FDCF71"/>
  </w:style>
  <w:style w:type="paragraph" w:customStyle="1" w:styleId="D892FAC37182403D87D46E4CA6D4AA04">
    <w:name w:val="D892FAC37182403D87D46E4CA6D4AA04"/>
  </w:style>
  <w:style w:type="paragraph" w:customStyle="1" w:styleId="7589CE28CAC84BB98E9D08E1346553CB">
    <w:name w:val="7589CE28CAC84BB98E9D08E1346553CB"/>
  </w:style>
  <w:style w:type="paragraph" w:customStyle="1" w:styleId="E7774082670F42A0AAE08FC9AAD74A94">
    <w:name w:val="E7774082670F42A0AAE08FC9AAD74A94"/>
  </w:style>
  <w:style w:type="paragraph" w:customStyle="1" w:styleId="FE33717272094A63A2846F5D56DF2007">
    <w:name w:val="FE33717272094A63A2846F5D56DF2007"/>
  </w:style>
  <w:style w:type="paragraph" w:customStyle="1" w:styleId="31A6AB925B834327835771CFDE6F6AEF">
    <w:name w:val="31A6AB925B834327835771CFDE6F6AEF"/>
  </w:style>
  <w:style w:type="paragraph" w:customStyle="1" w:styleId="5703E015B6E24EE199959853C6DF6CF6">
    <w:name w:val="5703E015B6E24EE199959853C6DF6CF6"/>
  </w:style>
  <w:style w:type="paragraph" w:customStyle="1" w:styleId="2DE0F308FD5544418183518D0137209E">
    <w:name w:val="2DE0F308FD5544418183518D0137209E"/>
  </w:style>
  <w:style w:type="paragraph" w:customStyle="1" w:styleId="F6AC377EB0254DFE9FB7E18D0D30DF17">
    <w:name w:val="F6AC377EB0254DFE9FB7E18D0D30DF17"/>
  </w:style>
  <w:style w:type="paragraph" w:customStyle="1" w:styleId="3ABD5A2D517141DBB9509C1C5CF6B279">
    <w:name w:val="3ABD5A2D517141DBB9509C1C5CF6B279"/>
  </w:style>
  <w:style w:type="paragraph" w:customStyle="1" w:styleId="E68057A25158437DACCC42175E516A2E">
    <w:name w:val="E68057A25158437DACCC42175E516A2E"/>
  </w:style>
  <w:style w:type="paragraph" w:customStyle="1" w:styleId="12F7CC79B8884ADB95E02B513095FD9B">
    <w:name w:val="12F7CC79B8884ADB95E02B513095FD9B"/>
  </w:style>
  <w:style w:type="paragraph" w:customStyle="1" w:styleId="2E4320B93B18471291C086DC3BD08620">
    <w:name w:val="2E4320B93B18471291C086DC3BD08620"/>
  </w:style>
  <w:style w:type="paragraph" w:customStyle="1" w:styleId="D055DED752A74D7091C7BD439B454C53">
    <w:name w:val="D055DED752A74D7091C7BD439B454C53"/>
  </w:style>
  <w:style w:type="paragraph" w:customStyle="1" w:styleId="ADB2E41C17854BF3AC475089630B3881">
    <w:name w:val="ADB2E41C17854BF3AC475089630B3881"/>
  </w:style>
  <w:style w:type="paragraph" w:customStyle="1" w:styleId="5956A30C78D341268E99E969870F71A2">
    <w:name w:val="5956A30C78D341268E99E969870F71A2"/>
  </w:style>
  <w:style w:type="paragraph" w:customStyle="1" w:styleId="42D1598089DE4DFEAE55B38D7E46C785">
    <w:name w:val="42D1598089DE4DFEAE55B38D7E46C785"/>
  </w:style>
  <w:style w:type="paragraph" w:customStyle="1" w:styleId="C3C1996EDE9B436491451359D56E0CE0">
    <w:name w:val="C3C1996EDE9B436491451359D56E0CE0"/>
  </w:style>
  <w:style w:type="paragraph" w:customStyle="1" w:styleId="76A110C60CD646E99E8ADA958EC6F447">
    <w:name w:val="76A110C60CD646E99E8ADA958EC6F447"/>
  </w:style>
  <w:style w:type="paragraph" w:customStyle="1" w:styleId="1CC809C91F2B4D9EA10A89D67EE70E37">
    <w:name w:val="1CC809C91F2B4D9EA10A89D67EE70E37"/>
  </w:style>
  <w:style w:type="paragraph" w:customStyle="1" w:styleId="CF1318D8BAC54A9F8167A8577A03091D">
    <w:name w:val="CF1318D8BAC54A9F8167A8577A03091D"/>
  </w:style>
  <w:style w:type="paragraph" w:customStyle="1" w:styleId="FC13DE1526E044B8BED582B94F7FD205">
    <w:name w:val="FC13DE1526E044B8BED582B94F7FD205"/>
  </w:style>
  <w:style w:type="paragraph" w:customStyle="1" w:styleId="6A30E215C0574E9BA389EAB35A4D694B">
    <w:name w:val="6A30E215C0574E9BA389EAB35A4D694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892543C0C174F5A80FB31C991F8BB2E">
    <w:name w:val="2892543C0C174F5A80FB31C991F8B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D1C98C4-52DA-4F28-A434-AA65129F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{6C5DF101-0B18-45A7-BF80-DCE2D8883570}tf00546271_win32</Template>
  <TotalTime>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2021-06-01T21:34:00Z</dcterms:created>
  <dcterms:modified xsi:type="dcterms:W3CDTF">2021-06-01T22:20:00Z</dcterms:modified>
</cp:coreProperties>
</file>